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5B" w:rsidRPr="00B0136A" w:rsidRDefault="004658D7" w:rsidP="00EB355B">
      <w:pPr>
        <w:pStyle w:val="Picture"/>
        <w:rPr>
          <w:rFonts w:ascii="Georgia" w:hAnsi="Georgia"/>
        </w:rPr>
      </w:pPr>
      <w:r w:rsidRPr="00B0136A">
        <w:rPr>
          <w:rFonts w:ascii="Georgia" w:hAnsi="Georgia"/>
          <w:noProof/>
          <w:color w:val="002060"/>
          <w:sz w:val="40"/>
        </w:rPr>
        <w:drawing>
          <wp:inline distT="0" distB="0" distL="0" distR="0" wp14:anchorId="53194142" wp14:editId="0AE95D38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D7" w:rsidRPr="00B0136A" w:rsidRDefault="00AA2EDC" w:rsidP="00EB355B">
      <w:pPr>
        <w:pStyle w:val="ActivitySection"/>
        <w:spacing w:before="0"/>
        <w:rPr>
          <w:rFonts w:ascii="Georgia" w:hAnsi="Georgia"/>
          <w:sz w:val="28"/>
          <w:szCs w:val="24"/>
        </w:rPr>
      </w:pPr>
      <w:r w:rsidRPr="00B0136A">
        <w:rPr>
          <w:rFonts w:ascii="Georgia" w:hAnsi="Georgia"/>
          <w:color w:val="002B52"/>
          <w:sz w:val="40"/>
          <w:szCs w:val="40"/>
        </w:rPr>
        <w:t xml:space="preserve">Activity </w:t>
      </w:r>
      <w:r w:rsidR="000010D3" w:rsidRPr="00B0136A">
        <w:rPr>
          <w:rFonts w:ascii="Georgia" w:hAnsi="Georgia"/>
          <w:color w:val="002B52"/>
          <w:sz w:val="40"/>
          <w:szCs w:val="40"/>
        </w:rPr>
        <w:t>1.</w:t>
      </w:r>
      <w:r w:rsidR="00E751B5">
        <w:rPr>
          <w:rFonts w:ascii="Georgia" w:hAnsi="Georgia"/>
          <w:color w:val="002B52"/>
          <w:sz w:val="40"/>
          <w:szCs w:val="40"/>
        </w:rPr>
        <w:t>3.3</w:t>
      </w:r>
      <w:r w:rsidR="004658D7" w:rsidRPr="00B0136A">
        <w:rPr>
          <w:rFonts w:ascii="Georgia" w:hAnsi="Georgia"/>
          <w:color w:val="002B52"/>
          <w:sz w:val="40"/>
          <w:szCs w:val="40"/>
        </w:rPr>
        <w:t xml:space="preserve"> </w:t>
      </w:r>
      <w:r w:rsidR="00FD6F3A">
        <w:rPr>
          <w:rFonts w:ascii="Georgia" w:hAnsi="Georgia"/>
          <w:color w:val="002B52"/>
          <w:sz w:val="40"/>
          <w:szCs w:val="40"/>
        </w:rPr>
        <w:t>CS and IT Careers</w:t>
      </w:r>
    </w:p>
    <w:p w:rsidR="00ED06AA" w:rsidRDefault="00ED06AA">
      <w:pPr>
        <w:pStyle w:val="ActivitySection"/>
        <w:rPr>
          <w:rFonts w:ascii="Georgia" w:hAnsi="Georgia"/>
          <w:sz w:val="28"/>
        </w:rPr>
      </w:pPr>
    </w:p>
    <w:p w:rsidR="00AE65A2" w:rsidRPr="00B0136A" w:rsidRDefault="00D3219E">
      <w:pPr>
        <w:pStyle w:val="ActivitySection"/>
        <w:rPr>
          <w:rFonts w:ascii="Georgia" w:hAnsi="Georgia"/>
          <w:sz w:val="28"/>
        </w:rPr>
      </w:pPr>
      <w:r w:rsidRPr="00B0136A">
        <w:rPr>
          <w:rFonts w:ascii="Georgia" w:hAnsi="Georgia"/>
          <w:sz w:val="28"/>
        </w:rPr>
        <w:t>Introduction</w:t>
      </w:r>
    </w:p>
    <w:p w:rsidR="00F12BB0" w:rsidRDefault="00F12BB0" w:rsidP="00F12BB0">
      <w:pPr>
        <w:pStyle w:val="ActivitySection"/>
        <w:ind w:left="360"/>
        <w:rPr>
          <w:rFonts w:ascii="Georgia" w:hAnsi="Georgia" w:cs="Arial"/>
          <w:b w:val="0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326"/>
      </w:tblGrid>
      <w:tr w:rsidR="006B5062" w:rsidTr="00B766A2">
        <w:tc>
          <w:tcPr>
            <w:tcW w:w="6048" w:type="dxa"/>
          </w:tcPr>
          <w:p w:rsidR="00F12BB0" w:rsidRDefault="00FD6F3A" w:rsidP="00B766A2">
            <w:pPr>
              <w:pStyle w:val="ActivitySection"/>
              <w:rPr>
                <w:rFonts w:ascii="Georgia" w:hAnsi="Georgia" w:cs="Arial"/>
                <w:b w:val="0"/>
                <w:sz w:val="24"/>
                <w:szCs w:val="24"/>
              </w:rPr>
            </w:pPr>
            <w:r>
              <w:rPr>
                <w:rFonts w:ascii="Georgia" w:hAnsi="Georgia" w:cs="Arial"/>
                <w:b w:val="0"/>
                <w:sz w:val="24"/>
                <w:szCs w:val="24"/>
              </w:rPr>
              <w:t>There are many, varied opportunities for creative people in computer science</w:t>
            </w:r>
            <w:r w:rsidR="00E751B5">
              <w:rPr>
                <w:rFonts w:ascii="Georgia" w:hAnsi="Georgia" w:cs="Arial"/>
                <w:b w:val="0"/>
                <w:sz w:val="24"/>
                <w:szCs w:val="24"/>
              </w:rPr>
              <w:t xml:space="preserve"> (CS)</w:t>
            </w:r>
            <w:r>
              <w:rPr>
                <w:rFonts w:ascii="Georgia" w:hAnsi="Georgia" w:cs="Arial"/>
                <w:b w:val="0"/>
                <w:sz w:val="24"/>
                <w:szCs w:val="24"/>
              </w:rPr>
              <w:t xml:space="preserve"> and information technology</w:t>
            </w:r>
            <w:r w:rsidR="00E751B5">
              <w:rPr>
                <w:rFonts w:ascii="Georgia" w:hAnsi="Georgia" w:cs="Arial"/>
                <w:b w:val="0"/>
                <w:sz w:val="24"/>
                <w:szCs w:val="24"/>
              </w:rPr>
              <w:t xml:space="preserve"> (IT)</w:t>
            </w:r>
            <w:r>
              <w:rPr>
                <w:rFonts w:ascii="Georgia" w:hAnsi="Georgia" w:cs="Arial"/>
                <w:b w:val="0"/>
                <w:sz w:val="24"/>
                <w:szCs w:val="24"/>
              </w:rPr>
              <w:t>. CS and IT are the fastest</w:t>
            </w:r>
            <w:r w:rsidR="00776702">
              <w:rPr>
                <w:rFonts w:ascii="Georgia" w:hAnsi="Georgia" w:cs="Arial"/>
                <w:b w:val="0"/>
                <w:sz w:val="24"/>
                <w:szCs w:val="24"/>
              </w:rPr>
              <w:t>-</w:t>
            </w:r>
            <w:r>
              <w:rPr>
                <w:rFonts w:ascii="Georgia" w:hAnsi="Georgia" w:cs="Arial"/>
                <w:b w:val="0"/>
                <w:sz w:val="24"/>
                <w:szCs w:val="24"/>
              </w:rPr>
              <w:t xml:space="preserve">growing career fields within science, technology, engineering, and mathematics jobs. </w:t>
            </w:r>
          </w:p>
          <w:p w:rsidR="003941DC" w:rsidRDefault="003941DC" w:rsidP="00B766A2">
            <w:pPr>
              <w:pStyle w:val="ActivitySection"/>
              <w:rPr>
                <w:rFonts w:ascii="Georgia" w:hAnsi="Georgia" w:cs="Arial"/>
                <w:b w:val="0"/>
                <w:sz w:val="24"/>
                <w:szCs w:val="24"/>
              </w:rPr>
            </w:pPr>
          </w:p>
          <w:p w:rsidR="003941DC" w:rsidRDefault="003941DC" w:rsidP="00B766A2">
            <w:pPr>
              <w:pStyle w:val="ActivitySection"/>
              <w:rPr>
                <w:rFonts w:ascii="Georgia" w:hAnsi="Georgia" w:cs="Arial"/>
                <w:b w:val="0"/>
                <w:sz w:val="24"/>
                <w:szCs w:val="24"/>
              </w:rPr>
            </w:pPr>
            <w:r>
              <w:rPr>
                <w:rFonts w:ascii="Georgia" w:hAnsi="Georgia" w:cs="Arial"/>
                <w:b w:val="0"/>
                <w:sz w:val="24"/>
                <w:szCs w:val="24"/>
              </w:rPr>
              <w:t>In this activity, you will explo</w:t>
            </w:r>
            <w:bookmarkStart w:id="0" w:name="_GoBack"/>
            <w:bookmarkEnd w:id="0"/>
            <w:r>
              <w:rPr>
                <w:rFonts w:ascii="Georgia" w:hAnsi="Georgia" w:cs="Arial"/>
                <w:b w:val="0"/>
                <w:sz w:val="24"/>
                <w:szCs w:val="24"/>
              </w:rPr>
              <w:t>re one of the many categories of CS and IT jobs.</w:t>
            </w:r>
          </w:p>
        </w:tc>
        <w:tc>
          <w:tcPr>
            <w:tcW w:w="3168" w:type="dxa"/>
            <w:vAlign w:val="center"/>
          </w:tcPr>
          <w:p w:rsidR="00CC35A3" w:rsidRDefault="00FD6F3A" w:rsidP="00CC35A3">
            <w:pPr>
              <w:pStyle w:val="ActivitySection"/>
              <w:jc w:val="right"/>
              <w:rPr>
                <w:rFonts w:ascii="Georgia" w:hAnsi="Georgia" w:cs="Arial"/>
                <w:b w:val="0"/>
                <w:sz w:val="18"/>
                <w:szCs w:val="18"/>
              </w:rPr>
            </w:pPr>
            <w:r w:rsidRPr="00FD6F3A">
              <w:rPr>
                <w:rFonts w:ascii="Georgia" w:hAnsi="Georgia" w:cs="Arial"/>
                <w:b w:val="0"/>
                <w:noProof/>
                <w:sz w:val="24"/>
                <w:szCs w:val="24"/>
              </w:rPr>
              <w:drawing>
                <wp:inline distT="0" distB="0" distL="0" distR="0" wp14:anchorId="168C4231" wp14:editId="1DD40B33">
                  <wp:extent cx="2607561" cy="2035534"/>
                  <wp:effectExtent l="0" t="0" r="2540" b="317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433" r="14338" b="3237"/>
                          <a:stretch/>
                        </pic:blipFill>
                        <pic:spPr bwMode="auto">
                          <a:xfrm>
                            <a:off x="0" y="0"/>
                            <a:ext cx="2607113" cy="2035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D6F3A" w:rsidRDefault="00FD6F3A" w:rsidP="00CC35A3">
            <w:pPr>
              <w:pStyle w:val="ActivitySection"/>
              <w:jc w:val="right"/>
              <w:rPr>
                <w:rFonts w:ascii="Georgia" w:hAnsi="Georgia" w:cs="Arial"/>
                <w:b w:val="0"/>
                <w:sz w:val="18"/>
                <w:szCs w:val="18"/>
              </w:rPr>
            </w:pPr>
          </w:p>
          <w:p w:rsidR="00FD6F3A" w:rsidRPr="005D4B3C" w:rsidRDefault="00FD6F3A" w:rsidP="00CC35A3">
            <w:pPr>
              <w:pStyle w:val="ActivitySection"/>
              <w:jc w:val="right"/>
              <w:rPr>
                <w:rFonts w:ascii="Georgia" w:hAnsi="Georgia" w:cs="Arial"/>
                <w:b w:val="0"/>
                <w:sz w:val="24"/>
                <w:szCs w:val="24"/>
              </w:rPr>
            </w:pPr>
            <w:r w:rsidRPr="005D4B3C">
              <w:rPr>
                <w:rFonts w:ascii="Georgia" w:hAnsi="Georgia" w:cs="Arial"/>
                <w:b w:val="0"/>
                <w:sz w:val="24"/>
                <w:szCs w:val="24"/>
              </w:rPr>
              <w:t>Percent growth in STEM fields projected by the Bureau of Labor Statistics thr</w:t>
            </w:r>
            <w:r w:rsidR="00B55036">
              <w:rPr>
                <w:rFonts w:ascii="Georgia" w:hAnsi="Georgia" w:cs="Arial"/>
                <w:b w:val="0"/>
                <w:sz w:val="24"/>
                <w:szCs w:val="24"/>
              </w:rPr>
              <w:t>ough 2022</w:t>
            </w:r>
            <w:r w:rsidRPr="005D4B3C">
              <w:rPr>
                <w:rFonts w:ascii="Georgia" w:hAnsi="Georgia" w:cs="Arial"/>
                <w:b w:val="0"/>
                <w:sz w:val="24"/>
                <w:szCs w:val="24"/>
              </w:rPr>
              <w:t xml:space="preserve">  </w:t>
            </w:r>
          </w:p>
        </w:tc>
      </w:tr>
    </w:tbl>
    <w:p w:rsidR="00CC35A3" w:rsidRDefault="00CC35A3" w:rsidP="002D4608">
      <w:pPr>
        <w:pStyle w:val="ActivitySection"/>
        <w:rPr>
          <w:rFonts w:ascii="Georgia" w:hAnsi="Georgia" w:cs="Arial"/>
          <w:b w:val="0"/>
          <w:sz w:val="24"/>
          <w:szCs w:val="24"/>
        </w:rPr>
      </w:pPr>
    </w:p>
    <w:p w:rsidR="002D4608" w:rsidRPr="00B0136A" w:rsidRDefault="002D4608" w:rsidP="002D4608">
      <w:pPr>
        <w:pStyle w:val="ActivitySection"/>
        <w:rPr>
          <w:rFonts w:ascii="Georgia" w:hAnsi="Georgia"/>
          <w:sz w:val="28"/>
        </w:rPr>
      </w:pPr>
      <w:r w:rsidRPr="00B0136A">
        <w:rPr>
          <w:rFonts w:ascii="Georgia" w:hAnsi="Georgia"/>
          <w:sz w:val="28"/>
        </w:rPr>
        <w:t>Materials</w:t>
      </w:r>
    </w:p>
    <w:p w:rsidR="006B5062" w:rsidRPr="006B5062" w:rsidRDefault="006B5062" w:rsidP="00C55C57">
      <w:pPr>
        <w:pStyle w:val="ActivitySection"/>
        <w:numPr>
          <w:ilvl w:val="0"/>
          <w:numId w:val="21"/>
        </w:numPr>
        <w:rPr>
          <w:rFonts w:ascii="Georgia" w:hAnsi="Georgia"/>
        </w:rPr>
      </w:pPr>
      <w:r>
        <w:rPr>
          <w:rFonts w:ascii="Georgia" w:hAnsi="Georgia"/>
          <w:b w:val="0"/>
          <w:sz w:val="24"/>
          <w:szCs w:val="24"/>
        </w:rPr>
        <w:t>Computer with browser</w:t>
      </w:r>
    </w:p>
    <w:p w:rsidR="002D4608" w:rsidRPr="00B0136A" w:rsidRDefault="006B5062" w:rsidP="00C55C57">
      <w:pPr>
        <w:pStyle w:val="ActivitySection"/>
        <w:numPr>
          <w:ilvl w:val="0"/>
          <w:numId w:val="21"/>
        </w:numPr>
        <w:rPr>
          <w:rFonts w:ascii="Georgia" w:hAnsi="Georgia"/>
        </w:rPr>
      </w:pPr>
      <w:r>
        <w:rPr>
          <w:rFonts w:ascii="Georgia" w:hAnsi="Georgia"/>
          <w:b w:val="0"/>
          <w:sz w:val="24"/>
          <w:szCs w:val="24"/>
        </w:rPr>
        <w:t>Google account with Drive</w:t>
      </w:r>
    </w:p>
    <w:p w:rsidR="002D4608" w:rsidRPr="00B0136A" w:rsidRDefault="002D4608" w:rsidP="002D4608">
      <w:pPr>
        <w:pStyle w:val="ActivitySection"/>
        <w:rPr>
          <w:rFonts w:ascii="Georgia" w:hAnsi="Georgia"/>
          <w:sz w:val="16"/>
          <w:szCs w:val="16"/>
        </w:rPr>
      </w:pPr>
    </w:p>
    <w:p w:rsidR="00A52B3A" w:rsidRPr="00B0136A" w:rsidRDefault="00AE65A2" w:rsidP="00E94D7D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B0136A">
        <w:rPr>
          <w:rFonts w:ascii="Georgia" w:hAnsi="Georgia"/>
          <w:sz w:val="28"/>
        </w:rPr>
        <w:t>Procedure</w:t>
      </w:r>
      <w:r w:rsidR="002D4608" w:rsidRPr="00B0136A">
        <w:rPr>
          <w:rFonts w:ascii="Georgia" w:hAnsi="Georgia"/>
          <w:sz w:val="28"/>
        </w:rPr>
        <w:t xml:space="preserve"> </w:t>
      </w:r>
    </w:p>
    <w:p w:rsidR="00B766A2" w:rsidRPr="00B766A2" w:rsidRDefault="004C6B37" w:rsidP="00AF387F">
      <w:pPr>
        <w:pStyle w:val="ListParagraph"/>
        <w:numPr>
          <w:ilvl w:val="0"/>
          <w:numId w:val="20"/>
        </w:numPr>
        <w:rPr>
          <w:rFonts w:ascii="Georgia" w:hAnsi="Georgia"/>
          <w:b/>
        </w:rPr>
      </w:pPr>
      <w:r w:rsidRPr="00B0136A">
        <w:rPr>
          <w:rFonts w:ascii="Georgia" w:hAnsi="Georgia"/>
        </w:rPr>
        <w:t xml:space="preserve">Form </w:t>
      </w:r>
      <w:r>
        <w:rPr>
          <w:rFonts w:ascii="Georgia" w:hAnsi="Georgia"/>
        </w:rPr>
        <w:t xml:space="preserve">groups of </w:t>
      </w:r>
      <w:r w:rsidR="00776702">
        <w:rPr>
          <w:rFonts w:ascii="Georgia" w:hAnsi="Georgia"/>
        </w:rPr>
        <w:t xml:space="preserve">two </w:t>
      </w:r>
      <w:r>
        <w:rPr>
          <w:rFonts w:ascii="Georgia" w:hAnsi="Georgia"/>
        </w:rPr>
        <w:t xml:space="preserve">as directed by your teacher. </w:t>
      </w:r>
      <w:r w:rsidR="00B766A2">
        <w:rPr>
          <w:rFonts w:ascii="Georgia" w:hAnsi="Georgia"/>
        </w:rPr>
        <w:t xml:space="preserve">Practice introducing yourself professionally with a handshake, </w:t>
      </w:r>
      <w:r w:rsidR="002C7F64">
        <w:rPr>
          <w:rFonts w:ascii="Georgia" w:hAnsi="Georgia"/>
        </w:rPr>
        <w:t xml:space="preserve">eye contact, statement of your name and affiliation, and a friendly </w:t>
      </w:r>
      <w:r w:rsidR="00B766A2">
        <w:rPr>
          <w:rFonts w:ascii="Georgia" w:hAnsi="Georgia"/>
        </w:rPr>
        <w:t>greeting.</w:t>
      </w:r>
    </w:p>
    <w:p w:rsidR="00B766A2" w:rsidRPr="00B766A2" w:rsidRDefault="00B766A2" w:rsidP="00B766A2">
      <w:pPr>
        <w:pStyle w:val="ListParagraph"/>
        <w:ind w:left="810"/>
        <w:rPr>
          <w:rFonts w:ascii="Georgia" w:hAnsi="Georgia"/>
          <w:b/>
        </w:rPr>
      </w:pPr>
    </w:p>
    <w:p w:rsidR="003941DC" w:rsidRPr="003941DC" w:rsidRDefault="003941DC" w:rsidP="003941DC">
      <w:pPr>
        <w:pStyle w:val="ListParagraph"/>
        <w:numPr>
          <w:ilvl w:val="0"/>
          <w:numId w:val="20"/>
        </w:numPr>
        <w:rPr>
          <w:rStyle w:val="Hyperlink"/>
          <w:rFonts w:ascii="Georgia" w:hAnsi="Georgia"/>
          <w:color w:val="auto"/>
        </w:rPr>
      </w:pPr>
      <w:r w:rsidRPr="003941DC">
        <w:rPr>
          <w:rFonts w:ascii="Georgia" w:hAnsi="Georgia"/>
        </w:rPr>
        <w:t>Read the descriptions of the categories of CS and IT jobs listed at</w:t>
      </w:r>
      <w:r>
        <w:t xml:space="preserve"> </w:t>
      </w:r>
      <w:hyperlink r:id="rId11" w:history="1">
        <w:r w:rsidRPr="00C545DA">
          <w:rPr>
            <w:rStyle w:val="Hyperlink"/>
            <w:rFonts w:ascii="Georgia" w:hAnsi="Georgia"/>
          </w:rPr>
          <w:t>http://www.bls.gov/ooh/computer</w:t>
        </w:r>
        <w:bookmarkStart w:id="1" w:name="Editing"/>
        <w:bookmarkEnd w:id="1"/>
        <w:r w:rsidRPr="00C545DA">
          <w:rPr>
            <w:rStyle w:val="Hyperlink"/>
            <w:rFonts w:ascii="Georgia" w:hAnsi="Georgia"/>
          </w:rPr>
          <w:t>-and-information-technology/home.htm</w:t>
        </w:r>
      </w:hyperlink>
      <w:r>
        <w:rPr>
          <w:rStyle w:val="Hyperlink"/>
          <w:rFonts w:ascii="Georgia" w:hAnsi="Georgia"/>
        </w:rPr>
        <w:t xml:space="preserve"> </w:t>
      </w:r>
      <w:r w:rsidRPr="003941DC">
        <w:rPr>
          <w:rStyle w:val="Hyperlink"/>
          <w:rFonts w:ascii="Georgia" w:hAnsi="Georgia"/>
          <w:b w:val="0"/>
          <w:color w:val="auto"/>
        </w:rPr>
        <w:t>.</w:t>
      </w:r>
      <w:r>
        <w:rPr>
          <w:rStyle w:val="Hyperlink"/>
          <w:rFonts w:ascii="Georgia" w:hAnsi="Georgia"/>
          <w:b w:val="0"/>
          <w:color w:val="auto"/>
        </w:rPr>
        <w:t xml:space="preserve"> Pick one category to learn more about, and use content within the BLS website to learn more about the category of CS/IT you have chosen.</w:t>
      </w:r>
    </w:p>
    <w:p w:rsidR="003941DC" w:rsidRPr="003941DC" w:rsidRDefault="003941DC" w:rsidP="003941DC">
      <w:pPr>
        <w:pStyle w:val="ListParagraph"/>
        <w:ind w:left="810"/>
        <w:rPr>
          <w:rStyle w:val="Hyperlink"/>
          <w:rFonts w:ascii="Georgia" w:hAnsi="Georgia"/>
          <w:color w:val="auto"/>
        </w:rPr>
      </w:pPr>
      <w:r>
        <w:rPr>
          <w:rStyle w:val="Hyperlink"/>
          <w:rFonts w:ascii="Georgia" w:hAnsi="Georgia"/>
          <w:b w:val="0"/>
          <w:color w:val="auto"/>
        </w:rPr>
        <w:t xml:space="preserve"> </w:t>
      </w:r>
    </w:p>
    <w:p w:rsidR="003941DC" w:rsidRPr="003941DC" w:rsidRDefault="003941DC" w:rsidP="00AF387F">
      <w:pPr>
        <w:pStyle w:val="ListParagraph"/>
        <w:numPr>
          <w:ilvl w:val="0"/>
          <w:numId w:val="20"/>
        </w:numPr>
        <w:rPr>
          <w:rFonts w:ascii="Georgia" w:hAnsi="Georgia"/>
          <w:b/>
        </w:rPr>
      </w:pPr>
      <w:r>
        <w:rPr>
          <w:rFonts w:ascii="Georgia" w:hAnsi="Georgia" w:cs="Arial"/>
        </w:rPr>
        <w:t>Prepare a brief written summary about the career field you selected. Include the following information:</w:t>
      </w:r>
    </w:p>
    <w:p w:rsidR="003941DC" w:rsidRDefault="003941DC" w:rsidP="003941DC">
      <w:pPr>
        <w:pStyle w:val="ListParagraph"/>
        <w:ind w:left="810"/>
        <w:rPr>
          <w:rFonts w:ascii="Georgia" w:hAnsi="Georgia" w:cs="Arial"/>
        </w:rPr>
      </w:pPr>
    </w:p>
    <w:p w:rsidR="003941DC" w:rsidRDefault="003941DC" w:rsidP="003941DC">
      <w:pPr>
        <w:pStyle w:val="ListParagraph"/>
        <w:numPr>
          <w:ilvl w:val="0"/>
          <w:numId w:val="44"/>
        </w:numPr>
        <w:rPr>
          <w:rFonts w:ascii="Georgia" w:hAnsi="Georgia" w:cs="Arial"/>
        </w:rPr>
      </w:pPr>
      <w:r>
        <w:rPr>
          <w:rFonts w:ascii="Georgia" w:hAnsi="Georgia" w:cs="Arial"/>
        </w:rPr>
        <w:t>Typical salary range</w:t>
      </w:r>
    </w:p>
    <w:p w:rsidR="003941DC" w:rsidRDefault="003941DC" w:rsidP="003941DC">
      <w:pPr>
        <w:pStyle w:val="ListParagraph"/>
        <w:numPr>
          <w:ilvl w:val="0"/>
          <w:numId w:val="44"/>
        </w:numPr>
        <w:rPr>
          <w:rFonts w:ascii="Georgia" w:hAnsi="Georgia" w:cs="Arial"/>
        </w:rPr>
      </w:pPr>
      <w:r>
        <w:rPr>
          <w:rFonts w:ascii="Georgia" w:hAnsi="Georgia" w:cs="Arial"/>
        </w:rPr>
        <w:t>Education required</w:t>
      </w:r>
    </w:p>
    <w:p w:rsidR="003941DC" w:rsidRDefault="003941DC" w:rsidP="003941DC">
      <w:pPr>
        <w:pStyle w:val="ListParagraph"/>
        <w:numPr>
          <w:ilvl w:val="0"/>
          <w:numId w:val="44"/>
        </w:numPr>
        <w:rPr>
          <w:rFonts w:ascii="Georgia" w:hAnsi="Georgia" w:cs="Arial"/>
        </w:rPr>
      </w:pPr>
      <w:r>
        <w:rPr>
          <w:rFonts w:ascii="Georgia" w:hAnsi="Georgia" w:cs="Arial"/>
        </w:rPr>
        <w:t>Typical job responsibilities</w:t>
      </w:r>
    </w:p>
    <w:p w:rsidR="00B14962" w:rsidRDefault="00B14962" w:rsidP="00B14962">
      <w:pPr>
        <w:pStyle w:val="ListParagraph"/>
        <w:rPr>
          <w:rFonts w:ascii="Georgia" w:hAnsi="Georgia"/>
        </w:rPr>
      </w:pPr>
    </w:p>
    <w:p w:rsidR="00B14962" w:rsidRPr="00C545DA" w:rsidRDefault="00B14962" w:rsidP="00B14962">
      <w:pPr>
        <w:pStyle w:val="ListParagraph"/>
        <w:numPr>
          <w:ilvl w:val="0"/>
          <w:numId w:val="20"/>
        </w:numPr>
        <w:rPr>
          <w:rFonts w:ascii="Georgia" w:hAnsi="Georgia"/>
        </w:rPr>
      </w:pPr>
      <w:r w:rsidRPr="00C545DA">
        <w:rPr>
          <w:rFonts w:ascii="Georgia" w:hAnsi="Georgia"/>
        </w:rPr>
        <w:lastRenderedPageBreak/>
        <w:t xml:space="preserve">With your partner, prepare an “elevator talk.” You will be limited to 60 seconds or a time constraint as specified by your teacher. Your presentation should summarize the sorts of contributions typically made by people </w:t>
      </w:r>
      <w:r>
        <w:rPr>
          <w:rFonts w:ascii="Georgia" w:hAnsi="Georgia"/>
        </w:rPr>
        <w:t xml:space="preserve">doing the kind of work that </w:t>
      </w:r>
      <w:r w:rsidRPr="00C545DA">
        <w:rPr>
          <w:rFonts w:ascii="Georgia" w:hAnsi="Georgia"/>
        </w:rPr>
        <w:t>you have identified. What do they do? How does their work help other people?</w:t>
      </w:r>
    </w:p>
    <w:p w:rsidR="00B14962" w:rsidRPr="00C545DA" w:rsidRDefault="00B14962" w:rsidP="00B14962">
      <w:pPr>
        <w:pStyle w:val="ListParagraph"/>
        <w:rPr>
          <w:rFonts w:ascii="Georgia" w:hAnsi="Georgia"/>
        </w:rPr>
      </w:pPr>
    </w:p>
    <w:p w:rsidR="00B14962" w:rsidRPr="00C545DA" w:rsidRDefault="00B14962" w:rsidP="00B14962">
      <w:pPr>
        <w:pStyle w:val="ListParagraph"/>
        <w:numPr>
          <w:ilvl w:val="0"/>
          <w:numId w:val="20"/>
        </w:numPr>
        <w:rPr>
          <w:rFonts w:ascii="Georgia" w:hAnsi="Georgia"/>
        </w:rPr>
      </w:pPr>
      <w:r w:rsidRPr="00C545DA">
        <w:rPr>
          <w:rFonts w:ascii="Georgia" w:hAnsi="Georgia"/>
        </w:rPr>
        <w:t xml:space="preserve">Rehearse your talk. Focus on posture, eye contact, and conveying enthusiasm and clarity with your tone. </w:t>
      </w:r>
    </w:p>
    <w:p w:rsidR="00B14962" w:rsidRPr="00C545DA" w:rsidRDefault="00B14962" w:rsidP="00B14962">
      <w:pPr>
        <w:pStyle w:val="ListParagraph"/>
        <w:rPr>
          <w:rFonts w:ascii="Georgia" w:hAnsi="Georgia"/>
        </w:rPr>
      </w:pPr>
    </w:p>
    <w:p w:rsidR="00B14962" w:rsidRPr="00C545DA" w:rsidRDefault="00B14962" w:rsidP="00B14962">
      <w:pPr>
        <w:pStyle w:val="ListParagraph"/>
        <w:numPr>
          <w:ilvl w:val="0"/>
          <w:numId w:val="20"/>
        </w:numPr>
        <w:rPr>
          <w:rFonts w:ascii="Georgia" w:hAnsi="Georgia"/>
        </w:rPr>
      </w:pPr>
      <w:r w:rsidRPr="00C545DA">
        <w:rPr>
          <w:rFonts w:ascii="Georgia" w:hAnsi="Georgia"/>
        </w:rPr>
        <w:t>Transcribe your script for the 60-second presentation here.</w:t>
      </w:r>
    </w:p>
    <w:p w:rsidR="00B14962" w:rsidRPr="00C545DA" w:rsidRDefault="00B14962" w:rsidP="00B14962">
      <w:pPr>
        <w:pStyle w:val="ListParagraph"/>
        <w:rPr>
          <w:rFonts w:ascii="Georgia" w:hAnsi="Georgia"/>
        </w:rPr>
      </w:pPr>
    </w:p>
    <w:p w:rsidR="00B14962" w:rsidRPr="00C545DA" w:rsidRDefault="00B14962" w:rsidP="00B14962">
      <w:pPr>
        <w:pStyle w:val="ListParagraph"/>
        <w:numPr>
          <w:ilvl w:val="0"/>
          <w:numId w:val="20"/>
        </w:numPr>
        <w:rPr>
          <w:rFonts w:ascii="Georgia" w:hAnsi="Georgia"/>
        </w:rPr>
      </w:pPr>
      <w:r w:rsidRPr="00C545DA">
        <w:rPr>
          <w:rFonts w:ascii="Georgia" w:hAnsi="Georgia"/>
        </w:rPr>
        <w:t xml:space="preserve">Your teacher will direct how you will present. Your teacher might have each person present individually and coach you on public speaking. Alternatively, your teacher might create groups so that </w:t>
      </w:r>
      <w:r>
        <w:rPr>
          <w:rFonts w:ascii="Georgia" w:hAnsi="Georgia"/>
        </w:rPr>
        <w:t>each group includes students focusing on a wide variety of jobs</w:t>
      </w:r>
      <w:r w:rsidRPr="00C545DA">
        <w:rPr>
          <w:rFonts w:ascii="Georgia" w:hAnsi="Georgia"/>
        </w:rPr>
        <w:t>, and each person present</w:t>
      </w:r>
      <w:r>
        <w:rPr>
          <w:rFonts w:ascii="Georgia" w:hAnsi="Georgia"/>
        </w:rPr>
        <w:t>s</w:t>
      </w:r>
      <w:r w:rsidRPr="00C545DA">
        <w:rPr>
          <w:rFonts w:ascii="Georgia" w:hAnsi="Georgia"/>
        </w:rPr>
        <w:t xml:space="preserve"> to their group.</w:t>
      </w:r>
    </w:p>
    <w:p w:rsidR="00B14962" w:rsidRPr="00C545DA" w:rsidRDefault="00B14962" w:rsidP="00B14962">
      <w:pPr>
        <w:pStyle w:val="ListParagraph"/>
        <w:rPr>
          <w:rFonts w:ascii="Georgia" w:hAnsi="Georgia"/>
        </w:rPr>
      </w:pPr>
    </w:p>
    <w:p w:rsidR="00B14962" w:rsidRPr="00281024" w:rsidRDefault="00B14962" w:rsidP="00B14962">
      <w:pPr>
        <w:pStyle w:val="ActivitySection"/>
        <w:rPr>
          <w:rFonts w:ascii="Georgia" w:hAnsi="Georgia"/>
          <w:sz w:val="28"/>
        </w:rPr>
      </w:pPr>
      <w:r w:rsidRPr="00281024">
        <w:rPr>
          <w:rFonts w:ascii="Georgia" w:hAnsi="Georgia"/>
          <w:sz w:val="28"/>
        </w:rPr>
        <w:t>Conclusion</w:t>
      </w:r>
      <w:r w:rsidR="00776702">
        <w:rPr>
          <w:rFonts w:ascii="Georgia" w:hAnsi="Georgia"/>
          <w:sz w:val="28"/>
        </w:rPr>
        <w:t xml:space="preserve"> Questions</w:t>
      </w:r>
    </w:p>
    <w:p w:rsidR="00B14962" w:rsidRPr="00C545DA" w:rsidRDefault="00B14962" w:rsidP="00B14962">
      <w:pPr>
        <w:pStyle w:val="NormalWeb"/>
        <w:spacing w:before="0" w:beforeAutospacing="0" w:after="0" w:afterAutospacing="0"/>
        <w:rPr>
          <w:rFonts w:ascii="Georgia" w:hAnsi="Georgia"/>
        </w:rPr>
      </w:pPr>
    </w:p>
    <w:p w:rsidR="00B14962" w:rsidRPr="00C545DA" w:rsidRDefault="00B14962" w:rsidP="00B14962">
      <w:pPr>
        <w:pStyle w:val="ActivityNumbers"/>
        <w:spacing w:after="0"/>
        <w:rPr>
          <w:rFonts w:ascii="Georgia" w:hAnsi="Georgia"/>
        </w:rPr>
      </w:pPr>
      <w:r w:rsidRPr="00C545DA">
        <w:rPr>
          <w:rFonts w:ascii="Georgia" w:hAnsi="Georgia"/>
        </w:rPr>
        <w:t xml:space="preserve">Which of these </w:t>
      </w:r>
      <w:r>
        <w:rPr>
          <w:rFonts w:ascii="Georgia" w:hAnsi="Georgia"/>
        </w:rPr>
        <w:t>jobs</w:t>
      </w:r>
      <w:r w:rsidRPr="00C545DA">
        <w:rPr>
          <w:rFonts w:ascii="Georgia" w:hAnsi="Georgia"/>
        </w:rPr>
        <w:t xml:space="preserve"> sound most interesting to you?</w:t>
      </w:r>
    </w:p>
    <w:p w:rsidR="00B14962" w:rsidRPr="00C545DA" w:rsidRDefault="00B14962" w:rsidP="00B14962">
      <w:pPr>
        <w:pStyle w:val="ActivityNumbers"/>
        <w:numPr>
          <w:ilvl w:val="0"/>
          <w:numId w:val="0"/>
        </w:numPr>
        <w:spacing w:after="0"/>
        <w:ind w:left="720" w:hanging="360"/>
        <w:rPr>
          <w:rFonts w:ascii="Georgia" w:hAnsi="Georgia"/>
        </w:rPr>
      </w:pPr>
    </w:p>
    <w:p w:rsidR="00FE29F9" w:rsidRPr="00B14962" w:rsidRDefault="00B14962" w:rsidP="00B14962">
      <w:pPr>
        <w:pStyle w:val="ActivityNumbers"/>
        <w:spacing w:after="0"/>
        <w:rPr>
          <w:rFonts w:ascii="Georgia" w:hAnsi="Georgia"/>
        </w:rPr>
      </w:pPr>
      <w:r w:rsidRPr="00C545DA">
        <w:rPr>
          <w:rFonts w:ascii="Georgia" w:hAnsi="Georgia"/>
        </w:rPr>
        <w:t>What other career</w:t>
      </w:r>
      <w:r w:rsidR="00776702">
        <w:rPr>
          <w:rFonts w:ascii="Georgia" w:hAnsi="Georgia"/>
        </w:rPr>
        <w:t>-</w:t>
      </w:r>
      <w:r w:rsidRPr="00C545DA">
        <w:rPr>
          <w:rFonts w:ascii="Georgia" w:hAnsi="Georgia"/>
        </w:rPr>
        <w:t>path-related information would you like to know?</w:t>
      </w:r>
      <w:r w:rsidR="00CC35A3" w:rsidRPr="00B14962">
        <w:rPr>
          <w:rFonts w:ascii="Georgia" w:hAnsi="Georgia"/>
        </w:rPr>
        <w:t xml:space="preserve"> </w:t>
      </w:r>
    </w:p>
    <w:sectPr w:rsidR="00FE29F9" w:rsidRPr="00B14962">
      <w:headerReference w:type="even" r:id="rId12"/>
      <w:footerReference w:type="default" r:id="rId13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28F" w:rsidRDefault="0049728F">
      <w:r>
        <w:separator/>
      </w:r>
    </w:p>
    <w:p w:rsidR="0049728F" w:rsidRDefault="0049728F"/>
    <w:p w:rsidR="0049728F" w:rsidRDefault="0049728F"/>
  </w:endnote>
  <w:endnote w:type="continuationSeparator" w:id="0">
    <w:p w:rsidR="0049728F" w:rsidRDefault="0049728F">
      <w:r>
        <w:continuationSeparator/>
      </w:r>
    </w:p>
    <w:p w:rsidR="0049728F" w:rsidRDefault="0049728F"/>
    <w:p w:rsidR="0049728F" w:rsidRDefault="00497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84C" w:rsidRPr="00B55036" w:rsidRDefault="00CC45AC" w:rsidP="004658D7">
    <w:pPr>
      <w:pStyle w:val="Footer"/>
      <w:tabs>
        <w:tab w:val="right" w:pos="9360"/>
      </w:tabs>
      <w:rPr>
        <w:rFonts w:cs="Arial"/>
        <w:szCs w:val="20"/>
      </w:rPr>
    </w:pPr>
    <w:r>
      <w:rPr>
        <w:rFonts w:ascii="Georgia" w:hAnsi="Georgia" w:cs="Arial"/>
        <w:szCs w:val="20"/>
      </w:rPr>
      <w:tab/>
    </w:r>
    <w:r w:rsidR="0008484C" w:rsidRPr="00B55036">
      <w:rPr>
        <w:rFonts w:cs="Arial"/>
        <w:szCs w:val="20"/>
      </w:rPr>
      <w:t>© 201</w:t>
    </w:r>
    <w:r w:rsidR="006B5062" w:rsidRPr="00B55036">
      <w:rPr>
        <w:rFonts w:cs="Arial"/>
        <w:szCs w:val="20"/>
      </w:rPr>
      <w:t>5</w:t>
    </w:r>
    <w:r w:rsidR="0008484C" w:rsidRPr="00B55036">
      <w:rPr>
        <w:rFonts w:cs="Arial"/>
        <w:szCs w:val="20"/>
      </w:rPr>
      <w:t xml:space="preserve"> Project Lead The Way, Inc.</w:t>
    </w:r>
  </w:p>
  <w:p w:rsidR="0008484C" w:rsidRPr="00B55036" w:rsidRDefault="000342B1" w:rsidP="00313C0E">
    <w:pPr>
      <w:pStyle w:val="Footer"/>
      <w:tabs>
        <w:tab w:val="right" w:pos="9360"/>
      </w:tabs>
      <w:jc w:val="left"/>
      <w:rPr>
        <w:rFonts w:cs="Arial"/>
        <w:szCs w:val="20"/>
      </w:rPr>
    </w:pPr>
    <w:r w:rsidRPr="00B55036">
      <w:rPr>
        <w:rFonts w:cs="Arial"/>
        <w:szCs w:val="20"/>
      </w:rPr>
      <w:tab/>
    </w:r>
    <w:r w:rsidR="000010D3" w:rsidRPr="00B55036">
      <w:rPr>
        <w:rFonts w:cs="Arial"/>
        <w:szCs w:val="20"/>
      </w:rPr>
      <w:t>Introduction to C</w:t>
    </w:r>
    <w:r w:rsidR="004658D7" w:rsidRPr="00B55036">
      <w:rPr>
        <w:rFonts w:cs="Arial"/>
        <w:szCs w:val="20"/>
      </w:rPr>
      <w:t xml:space="preserve">omputer Science </w:t>
    </w:r>
    <w:r w:rsidR="0008484C" w:rsidRPr="00B55036">
      <w:rPr>
        <w:rFonts w:cs="Arial"/>
        <w:szCs w:val="20"/>
      </w:rPr>
      <w:t xml:space="preserve">Activity </w:t>
    </w:r>
    <w:r w:rsidR="000010D3" w:rsidRPr="00B55036">
      <w:rPr>
        <w:rFonts w:cs="Arial"/>
        <w:szCs w:val="20"/>
      </w:rPr>
      <w:t>1.</w:t>
    </w:r>
    <w:r w:rsidR="00E751B5" w:rsidRPr="00B55036">
      <w:rPr>
        <w:rFonts w:cs="Arial"/>
        <w:szCs w:val="20"/>
      </w:rPr>
      <w:t>3.3</w:t>
    </w:r>
    <w:r w:rsidR="003941DC" w:rsidRPr="00B55036">
      <w:rPr>
        <w:rFonts w:cs="Arial"/>
        <w:szCs w:val="20"/>
      </w:rPr>
      <w:t xml:space="preserve"> CS and IT Careers</w:t>
    </w:r>
    <w:r w:rsidR="006B5062" w:rsidRPr="00B55036">
      <w:rPr>
        <w:rFonts w:cs="Arial"/>
        <w:szCs w:val="20"/>
      </w:rPr>
      <w:t xml:space="preserve"> </w:t>
    </w:r>
    <w:r w:rsidR="0008484C" w:rsidRPr="00B55036">
      <w:rPr>
        <w:rFonts w:cs="Arial"/>
        <w:szCs w:val="20"/>
      </w:rPr>
      <w:t xml:space="preserve">– Page </w:t>
    </w:r>
    <w:r w:rsidR="0008484C" w:rsidRPr="00B55036">
      <w:rPr>
        <w:rStyle w:val="PageNumber"/>
        <w:rFonts w:cs="Arial"/>
        <w:szCs w:val="20"/>
      </w:rPr>
      <w:fldChar w:fldCharType="begin"/>
    </w:r>
    <w:r w:rsidR="0008484C" w:rsidRPr="00B55036">
      <w:rPr>
        <w:rStyle w:val="PageNumber"/>
        <w:rFonts w:cs="Arial"/>
        <w:szCs w:val="20"/>
      </w:rPr>
      <w:instrText xml:space="preserve"> PAGE </w:instrText>
    </w:r>
    <w:r w:rsidR="0008484C" w:rsidRPr="00B55036">
      <w:rPr>
        <w:rStyle w:val="PageNumber"/>
        <w:rFonts w:cs="Arial"/>
        <w:szCs w:val="20"/>
      </w:rPr>
      <w:fldChar w:fldCharType="separate"/>
    </w:r>
    <w:r w:rsidR="00B55036">
      <w:rPr>
        <w:rStyle w:val="PageNumber"/>
        <w:rFonts w:cs="Arial"/>
        <w:noProof/>
        <w:szCs w:val="20"/>
      </w:rPr>
      <w:t>1</w:t>
    </w:r>
    <w:r w:rsidR="0008484C" w:rsidRPr="00B55036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28F" w:rsidRDefault="0049728F">
      <w:r>
        <w:separator/>
      </w:r>
    </w:p>
    <w:p w:rsidR="0049728F" w:rsidRDefault="0049728F"/>
    <w:p w:rsidR="0049728F" w:rsidRDefault="0049728F"/>
  </w:footnote>
  <w:footnote w:type="continuationSeparator" w:id="0">
    <w:p w:rsidR="0049728F" w:rsidRDefault="0049728F">
      <w:r>
        <w:continuationSeparator/>
      </w:r>
    </w:p>
    <w:p w:rsidR="0049728F" w:rsidRDefault="0049728F"/>
    <w:p w:rsidR="0049728F" w:rsidRDefault="004972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84C" w:rsidRDefault="0008484C"/>
  <w:p w:rsidR="0008484C" w:rsidRDefault="0008484C"/>
  <w:p w:rsidR="0008484C" w:rsidRDefault="000848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5729F"/>
    <w:multiLevelType w:val="hybridMultilevel"/>
    <w:tmpl w:val="9470190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F446056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4B669F1"/>
    <w:multiLevelType w:val="hybridMultilevel"/>
    <w:tmpl w:val="3C0881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1022358"/>
    <w:multiLevelType w:val="multilevel"/>
    <w:tmpl w:val="1C2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4B7DCC"/>
    <w:multiLevelType w:val="hybridMultilevel"/>
    <w:tmpl w:val="86D8803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5EAC47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A2959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1B54E88"/>
    <w:multiLevelType w:val="hybridMultilevel"/>
    <w:tmpl w:val="167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9880A0C"/>
    <w:multiLevelType w:val="hybridMultilevel"/>
    <w:tmpl w:val="86D8803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5EAC47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881493"/>
    <w:multiLevelType w:val="hybridMultilevel"/>
    <w:tmpl w:val="DDE2B4C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D13E74"/>
    <w:multiLevelType w:val="hybridMultilevel"/>
    <w:tmpl w:val="E03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AF1D7C"/>
    <w:multiLevelType w:val="hybridMultilevel"/>
    <w:tmpl w:val="CA222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B5C6FE6"/>
    <w:multiLevelType w:val="hybridMultilevel"/>
    <w:tmpl w:val="459E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391"/>
    <w:multiLevelType w:val="hybridMultilevel"/>
    <w:tmpl w:val="8658415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E9E7078"/>
    <w:multiLevelType w:val="hybridMultilevel"/>
    <w:tmpl w:val="D7AA1AB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0D20864"/>
    <w:multiLevelType w:val="hybridMultilevel"/>
    <w:tmpl w:val="211443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C43A0A"/>
    <w:multiLevelType w:val="hybridMultilevel"/>
    <w:tmpl w:val="9470190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F446056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6921856"/>
    <w:multiLevelType w:val="hybridMultilevel"/>
    <w:tmpl w:val="A3206DF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5EAC47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A0A22F3"/>
    <w:multiLevelType w:val="multilevel"/>
    <w:tmpl w:val="D8D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5804763"/>
    <w:multiLevelType w:val="hybridMultilevel"/>
    <w:tmpl w:val="B44661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F94E48"/>
    <w:multiLevelType w:val="hybridMultilevel"/>
    <w:tmpl w:val="12164A4A"/>
    <w:lvl w:ilvl="0" w:tplc="8C1CAD4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372735"/>
    <w:multiLevelType w:val="hybridMultilevel"/>
    <w:tmpl w:val="B50CF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63EC2840"/>
    <w:multiLevelType w:val="hybridMultilevel"/>
    <w:tmpl w:val="D31A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D64648F"/>
    <w:multiLevelType w:val="hybridMultilevel"/>
    <w:tmpl w:val="9470190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F446056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945145"/>
    <w:multiLevelType w:val="hybridMultilevel"/>
    <w:tmpl w:val="196821F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76E86F5A"/>
    <w:multiLevelType w:val="hybridMultilevel"/>
    <w:tmpl w:val="53E0504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C47E82"/>
    <w:multiLevelType w:val="multilevel"/>
    <w:tmpl w:val="419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A125A28"/>
    <w:multiLevelType w:val="hybridMultilevel"/>
    <w:tmpl w:val="B24808A6"/>
    <w:lvl w:ilvl="0" w:tplc="3C18E78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044DBF"/>
    <w:multiLevelType w:val="hybridMultilevel"/>
    <w:tmpl w:val="D98A18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41"/>
  </w:num>
  <w:num w:numId="5">
    <w:abstractNumId w:val="19"/>
  </w:num>
  <w:num w:numId="6">
    <w:abstractNumId w:val="29"/>
  </w:num>
  <w:num w:numId="7">
    <w:abstractNumId w:val="32"/>
  </w:num>
  <w:num w:numId="8">
    <w:abstractNumId w:val="9"/>
  </w:num>
  <w:num w:numId="9">
    <w:abstractNumId w:val="36"/>
  </w:num>
  <w:num w:numId="10">
    <w:abstractNumId w:val="38"/>
  </w:num>
  <w:num w:numId="11">
    <w:abstractNumId w:val="33"/>
    <w:lvlOverride w:ilvl="0">
      <w:startOverride w:val="1"/>
    </w:lvlOverride>
  </w:num>
  <w:num w:numId="12">
    <w:abstractNumId w:val="20"/>
  </w:num>
  <w:num w:numId="13">
    <w:abstractNumId w:val="18"/>
  </w:num>
  <w:num w:numId="14">
    <w:abstractNumId w:val="13"/>
  </w:num>
  <w:num w:numId="15">
    <w:abstractNumId w:val="4"/>
  </w:num>
  <w:num w:numId="16">
    <w:abstractNumId w:val="17"/>
  </w:num>
  <w:num w:numId="17">
    <w:abstractNumId w:val="0"/>
  </w:num>
  <w:num w:numId="18">
    <w:abstractNumId w:val="11"/>
  </w:num>
  <w:num w:numId="19">
    <w:abstractNumId w:val="1"/>
  </w:num>
  <w:num w:numId="20">
    <w:abstractNumId w:val="28"/>
  </w:num>
  <w:num w:numId="21">
    <w:abstractNumId w:val="21"/>
  </w:num>
  <w:num w:numId="22">
    <w:abstractNumId w:val="23"/>
  </w:num>
  <w:num w:numId="23">
    <w:abstractNumId w:val="35"/>
  </w:num>
  <w:num w:numId="24">
    <w:abstractNumId w:val="31"/>
  </w:num>
  <w:num w:numId="25">
    <w:abstractNumId w:val="27"/>
  </w:num>
  <w:num w:numId="26">
    <w:abstractNumId w:val="37"/>
  </w:num>
  <w:num w:numId="27">
    <w:abstractNumId w:val="2"/>
  </w:num>
  <w:num w:numId="28">
    <w:abstractNumId w:val="25"/>
  </w:num>
  <w:num w:numId="29">
    <w:abstractNumId w:val="24"/>
  </w:num>
  <w:num w:numId="30">
    <w:abstractNumId w:val="16"/>
  </w:num>
  <w:num w:numId="31">
    <w:abstractNumId w:val="26"/>
  </w:num>
  <w:num w:numId="32">
    <w:abstractNumId w:val="14"/>
  </w:num>
  <w:num w:numId="33">
    <w:abstractNumId w:val="39"/>
  </w:num>
  <w:num w:numId="34">
    <w:abstractNumId w:val="22"/>
  </w:num>
  <w:num w:numId="35">
    <w:abstractNumId w:val="7"/>
  </w:num>
  <w:num w:numId="36">
    <w:abstractNumId w:val="43"/>
  </w:num>
  <w:num w:numId="37">
    <w:abstractNumId w:val="44"/>
  </w:num>
  <w:num w:numId="38">
    <w:abstractNumId w:val="34"/>
  </w:num>
  <w:num w:numId="39">
    <w:abstractNumId w:val="42"/>
  </w:num>
  <w:num w:numId="40">
    <w:abstractNumId w:val="30"/>
  </w:num>
  <w:num w:numId="41">
    <w:abstractNumId w:val="6"/>
  </w:num>
  <w:num w:numId="42">
    <w:abstractNumId w:val="10"/>
  </w:num>
  <w:num w:numId="43">
    <w:abstractNumId w:val="40"/>
  </w:num>
  <w:num w:numId="44">
    <w:abstractNumId w:val="3"/>
  </w:num>
  <w:num w:numId="45">
    <w:abstractNumId w:val="8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obi Obi Tulton">
    <w15:presenceInfo w15:providerId="None" w15:userId="Adaobi Obi Tul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10D3"/>
    <w:rsid w:val="00004F65"/>
    <w:rsid w:val="00012BB7"/>
    <w:rsid w:val="00013B6D"/>
    <w:rsid w:val="0001579D"/>
    <w:rsid w:val="00016219"/>
    <w:rsid w:val="00017067"/>
    <w:rsid w:val="000170C8"/>
    <w:rsid w:val="000176F8"/>
    <w:rsid w:val="00017BE1"/>
    <w:rsid w:val="00020E8C"/>
    <w:rsid w:val="00022220"/>
    <w:rsid w:val="0002791E"/>
    <w:rsid w:val="00027CFF"/>
    <w:rsid w:val="00032537"/>
    <w:rsid w:val="000342B1"/>
    <w:rsid w:val="00041361"/>
    <w:rsid w:val="000473C7"/>
    <w:rsid w:val="00054914"/>
    <w:rsid w:val="00054F02"/>
    <w:rsid w:val="0005519E"/>
    <w:rsid w:val="00060A02"/>
    <w:rsid w:val="00062AC7"/>
    <w:rsid w:val="00063E46"/>
    <w:rsid w:val="00064075"/>
    <w:rsid w:val="00064C50"/>
    <w:rsid w:val="000728C4"/>
    <w:rsid w:val="00073C98"/>
    <w:rsid w:val="00074FFE"/>
    <w:rsid w:val="000805EE"/>
    <w:rsid w:val="0008484C"/>
    <w:rsid w:val="0008509F"/>
    <w:rsid w:val="0009531B"/>
    <w:rsid w:val="000A07DB"/>
    <w:rsid w:val="000A1448"/>
    <w:rsid w:val="000A1BE1"/>
    <w:rsid w:val="000A1F65"/>
    <w:rsid w:val="000A6EEA"/>
    <w:rsid w:val="000A7A3B"/>
    <w:rsid w:val="000B1187"/>
    <w:rsid w:val="000B1A21"/>
    <w:rsid w:val="000B1F36"/>
    <w:rsid w:val="000B26DD"/>
    <w:rsid w:val="000B42E2"/>
    <w:rsid w:val="000C12A9"/>
    <w:rsid w:val="000C235D"/>
    <w:rsid w:val="000C2D0B"/>
    <w:rsid w:val="000C434E"/>
    <w:rsid w:val="000C4459"/>
    <w:rsid w:val="000C52AD"/>
    <w:rsid w:val="000C66C6"/>
    <w:rsid w:val="000D2024"/>
    <w:rsid w:val="000D4361"/>
    <w:rsid w:val="000D6777"/>
    <w:rsid w:val="000E07D7"/>
    <w:rsid w:val="000F0313"/>
    <w:rsid w:val="000F2909"/>
    <w:rsid w:val="000F2E67"/>
    <w:rsid w:val="000F3BB3"/>
    <w:rsid w:val="000F6648"/>
    <w:rsid w:val="001046B4"/>
    <w:rsid w:val="00110486"/>
    <w:rsid w:val="00111183"/>
    <w:rsid w:val="00114AB3"/>
    <w:rsid w:val="00115DAC"/>
    <w:rsid w:val="00116643"/>
    <w:rsid w:val="00121D89"/>
    <w:rsid w:val="0012407A"/>
    <w:rsid w:val="001250EB"/>
    <w:rsid w:val="00140244"/>
    <w:rsid w:val="00140250"/>
    <w:rsid w:val="00156B8D"/>
    <w:rsid w:val="00156F5A"/>
    <w:rsid w:val="00162E37"/>
    <w:rsid w:val="00171FBD"/>
    <w:rsid w:val="0017396A"/>
    <w:rsid w:val="001743E1"/>
    <w:rsid w:val="001747DD"/>
    <w:rsid w:val="00174F53"/>
    <w:rsid w:val="00177309"/>
    <w:rsid w:val="00181E25"/>
    <w:rsid w:val="00187FDE"/>
    <w:rsid w:val="00195894"/>
    <w:rsid w:val="00195C24"/>
    <w:rsid w:val="001B23BB"/>
    <w:rsid w:val="001B40CE"/>
    <w:rsid w:val="001B444E"/>
    <w:rsid w:val="001B725B"/>
    <w:rsid w:val="001C1274"/>
    <w:rsid w:val="001D0F5B"/>
    <w:rsid w:val="001E02F4"/>
    <w:rsid w:val="001E1081"/>
    <w:rsid w:val="001E6139"/>
    <w:rsid w:val="001F1F46"/>
    <w:rsid w:val="001F3390"/>
    <w:rsid w:val="00200A9D"/>
    <w:rsid w:val="00202F9A"/>
    <w:rsid w:val="00203D31"/>
    <w:rsid w:val="00207076"/>
    <w:rsid w:val="00210668"/>
    <w:rsid w:val="00211193"/>
    <w:rsid w:val="00211D36"/>
    <w:rsid w:val="002146B6"/>
    <w:rsid w:val="00221583"/>
    <w:rsid w:val="00223F0E"/>
    <w:rsid w:val="00226F62"/>
    <w:rsid w:val="002275A4"/>
    <w:rsid w:val="00230900"/>
    <w:rsid w:val="00233481"/>
    <w:rsid w:val="00237DD9"/>
    <w:rsid w:val="0024164A"/>
    <w:rsid w:val="0025077B"/>
    <w:rsid w:val="002532E9"/>
    <w:rsid w:val="0025610C"/>
    <w:rsid w:val="002575A6"/>
    <w:rsid w:val="00262C5C"/>
    <w:rsid w:val="00263772"/>
    <w:rsid w:val="002647D2"/>
    <w:rsid w:val="002652A2"/>
    <w:rsid w:val="00274CB6"/>
    <w:rsid w:val="002810CD"/>
    <w:rsid w:val="00284D43"/>
    <w:rsid w:val="0028590B"/>
    <w:rsid w:val="00286D5B"/>
    <w:rsid w:val="00290814"/>
    <w:rsid w:val="0029089C"/>
    <w:rsid w:val="00292C6A"/>
    <w:rsid w:val="00294CB6"/>
    <w:rsid w:val="00296331"/>
    <w:rsid w:val="00297C87"/>
    <w:rsid w:val="002A42DC"/>
    <w:rsid w:val="002A641B"/>
    <w:rsid w:val="002B1088"/>
    <w:rsid w:val="002B35BD"/>
    <w:rsid w:val="002B3886"/>
    <w:rsid w:val="002B3F64"/>
    <w:rsid w:val="002C2199"/>
    <w:rsid w:val="002C7F64"/>
    <w:rsid w:val="002D09C7"/>
    <w:rsid w:val="002D4608"/>
    <w:rsid w:val="002E2E29"/>
    <w:rsid w:val="002E3BFE"/>
    <w:rsid w:val="002E6CF9"/>
    <w:rsid w:val="002E7566"/>
    <w:rsid w:val="002E7969"/>
    <w:rsid w:val="002F3603"/>
    <w:rsid w:val="002F74F7"/>
    <w:rsid w:val="00310F05"/>
    <w:rsid w:val="00313C0E"/>
    <w:rsid w:val="0031550E"/>
    <w:rsid w:val="00315F70"/>
    <w:rsid w:val="00320B47"/>
    <w:rsid w:val="003222EC"/>
    <w:rsid w:val="00322E8E"/>
    <w:rsid w:val="00324CC6"/>
    <w:rsid w:val="003276BC"/>
    <w:rsid w:val="0033324D"/>
    <w:rsid w:val="00334082"/>
    <w:rsid w:val="0034170C"/>
    <w:rsid w:val="003429BC"/>
    <w:rsid w:val="00344A68"/>
    <w:rsid w:val="003509F9"/>
    <w:rsid w:val="00352239"/>
    <w:rsid w:val="00354C90"/>
    <w:rsid w:val="00356612"/>
    <w:rsid w:val="00360CC6"/>
    <w:rsid w:val="003628C2"/>
    <w:rsid w:val="003648EC"/>
    <w:rsid w:val="00373E46"/>
    <w:rsid w:val="0037600D"/>
    <w:rsid w:val="00381FB4"/>
    <w:rsid w:val="00392E99"/>
    <w:rsid w:val="003941DC"/>
    <w:rsid w:val="003A282F"/>
    <w:rsid w:val="003A5F35"/>
    <w:rsid w:val="003A6A83"/>
    <w:rsid w:val="003B639A"/>
    <w:rsid w:val="003C0CD7"/>
    <w:rsid w:val="003C4782"/>
    <w:rsid w:val="003C65E2"/>
    <w:rsid w:val="003C68BF"/>
    <w:rsid w:val="003D02DC"/>
    <w:rsid w:val="003D1FEF"/>
    <w:rsid w:val="003D59A1"/>
    <w:rsid w:val="003E0550"/>
    <w:rsid w:val="003E2D0E"/>
    <w:rsid w:val="003E37E4"/>
    <w:rsid w:val="003E4A00"/>
    <w:rsid w:val="003E5747"/>
    <w:rsid w:val="003E682A"/>
    <w:rsid w:val="003F00C4"/>
    <w:rsid w:val="003F4435"/>
    <w:rsid w:val="003F609F"/>
    <w:rsid w:val="00400F4D"/>
    <w:rsid w:val="004070B7"/>
    <w:rsid w:val="00410AAA"/>
    <w:rsid w:val="004140CC"/>
    <w:rsid w:val="004175A5"/>
    <w:rsid w:val="0042105A"/>
    <w:rsid w:val="004230CD"/>
    <w:rsid w:val="004242BB"/>
    <w:rsid w:val="004262B6"/>
    <w:rsid w:val="00432956"/>
    <w:rsid w:val="00434F10"/>
    <w:rsid w:val="004361C6"/>
    <w:rsid w:val="00441BEF"/>
    <w:rsid w:val="00462E6E"/>
    <w:rsid w:val="004658D7"/>
    <w:rsid w:val="00465DA7"/>
    <w:rsid w:val="0046689D"/>
    <w:rsid w:val="00467C1F"/>
    <w:rsid w:val="004733F4"/>
    <w:rsid w:val="0047451B"/>
    <w:rsid w:val="00475611"/>
    <w:rsid w:val="00476815"/>
    <w:rsid w:val="004818C3"/>
    <w:rsid w:val="00485B5D"/>
    <w:rsid w:val="00493364"/>
    <w:rsid w:val="004967A6"/>
    <w:rsid w:val="0049728F"/>
    <w:rsid w:val="00497451"/>
    <w:rsid w:val="004A0764"/>
    <w:rsid w:val="004A0C24"/>
    <w:rsid w:val="004A1411"/>
    <w:rsid w:val="004B0EA8"/>
    <w:rsid w:val="004B1422"/>
    <w:rsid w:val="004B24F3"/>
    <w:rsid w:val="004C6B37"/>
    <w:rsid w:val="004D1626"/>
    <w:rsid w:val="004D5B42"/>
    <w:rsid w:val="004D6A5B"/>
    <w:rsid w:val="004E3879"/>
    <w:rsid w:val="004E436D"/>
    <w:rsid w:val="004F07D0"/>
    <w:rsid w:val="004F174F"/>
    <w:rsid w:val="004F3561"/>
    <w:rsid w:val="00502CE2"/>
    <w:rsid w:val="00504BF6"/>
    <w:rsid w:val="005050C9"/>
    <w:rsid w:val="00517687"/>
    <w:rsid w:val="00523985"/>
    <w:rsid w:val="00524A4C"/>
    <w:rsid w:val="005256C9"/>
    <w:rsid w:val="005301A9"/>
    <w:rsid w:val="00530CCA"/>
    <w:rsid w:val="00533BDC"/>
    <w:rsid w:val="00534E21"/>
    <w:rsid w:val="00535473"/>
    <w:rsid w:val="00540B4F"/>
    <w:rsid w:val="0054108C"/>
    <w:rsid w:val="0054539A"/>
    <w:rsid w:val="00545542"/>
    <w:rsid w:val="00551554"/>
    <w:rsid w:val="0055345F"/>
    <w:rsid w:val="005617FC"/>
    <w:rsid w:val="00564A43"/>
    <w:rsid w:val="00565925"/>
    <w:rsid w:val="00565DC0"/>
    <w:rsid w:val="00565DE1"/>
    <w:rsid w:val="005663F2"/>
    <w:rsid w:val="005819E8"/>
    <w:rsid w:val="0058262F"/>
    <w:rsid w:val="005830D5"/>
    <w:rsid w:val="00591EE8"/>
    <w:rsid w:val="005964A6"/>
    <w:rsid w:val="005A29CC"/>
    <w:rsid w:val="005B16F8"/>
    <w:rsid w:val="005B3796"/>
    <w:rsid w:val="005B3A86"/>
    <w:rsid w:val="005B7B1A"/>
    <w:rsid w:val="005C7C76"/>
    <w:rsid w:val="005D4B3C"/>
    <w:rsid w:val="005D5165"/>
    <w:rsid w:val="005D5FB9"/>
    <w:rsid w:val="005D66DE"/>
    <w:rsid w:val="005D7BF8"/>
    <w:rsid w:val="005E2EA1"/>
    <w:rsid w:val="005E5F01"/>
    <w:rsid w:val="005F2FA5"/>
    <w:rsid w:val="005F457D"/>
    <w:rsid w:val="00601AAA"/>
    <w:rsid w:val="00603DE5"/>
    <w:rsid w:val="00613B3E"/>
    <w:rsid w:val="00617354"/>
    <w:rsid w:val="00620E7D"/>
    <w:rsid w:val="00622D4E"/>
    <w:rsid w:val="00623FFB"/>
    <w:rsid w:val="00630685"/>
    <w:rsid w:val="00633837"/>
    <w:rsid w:val="006353D8"/>
    <w:rsid w:val="006368DA"/>
    <w:rsid w:val="0063794C"/>
    <w:rsid w:val="00637BDB"/>
    <w:rsid w:val="0064201F"/>
    <w:rsid w:val="00642159"/>
    <w:rsid w:val="006543E9"/>
    <w:rsid w:val="00655B2D"/>
    <w:rsid w:val="00661F29"/>
    <w:rsid w:val="00662754"/>
    <w:rsid w:val="00663E53"/>
    <w:rsid w:val="006649B4"/>
    <w:rsid w:val="0066516E"/>
    <w:rsid w:val="006670BC"/>
    <w:rsid w:val="00671AEF"/>
    <w:rsid w:val="00676478"/>
    <w:rsid w:val="006774AF"/>
    <w:rsid w:val="0068016D"/>
    <w:rsid w:val="00681246"/>
    <w:rsid w:val="00681F84"/>
    <w:rsid w:val="00683104"/>
    <w:rsid w:val="00683DB6"/>
    <w:rsid w:val="006850EC"/>
    <w:rsid w:val="00687E64"/>
    <w:rsid w:val="00690A5C"/>
    <w:rsid w:val="00690FE4"/>
    <w:rsid w:val="00695FE0"/>
    <w:rsid w:val="006966BD"/>
    <w:rsid w:val="006A3EC2"/>
    <w:rsid w:val="006A46BD"/>
    <w:rsid w:val="006B5062"/>
    <w:rsid w:val="006B668F"/>
    <w:rsid w:val="006B676D"/>
    <w:rsid w:val="006B7817"/>
    <w:rsid w:val="006C000D"/>
    <w:rsid w:val="006D1C54"/>
    <w:rsid w:val="006D4CD7"/>
    <w:rsid w:val="006D7C09"/>
    <w:rsid w:val="006E18B4"/>
    <w:rsid w:val="006E2297"/>
    <w:rsid w:val="006E28BE"/>
    <w:rsid w:val="006E6B8B"/>
    <w:rsid w:val="006F2336"/>
    <w:rsid w:val="006F36F6"/>
    <w:rsid w:val="006F3EFA"/>
    <w:rsid w:val="007000DB"/>
    <w:rsid w:val="00704FF9"/>
    <w:rsid w:val="00705B3F"/>
    <w:rsid w:val="00705EC2"/>
    <w:rsid w:val="0071197A"/>
    <w:rsid w:val="00711E81"/>
    <w:rsid w:val="007148A2"/>
    <w:rsid w:val="007157F4"/>
    <w:rsid w:val="00716165"/>
    <w:rsid w:val="00722DF7"/>
    <w:rsid w:val="00724FAD"/>
    <w:rsid w:val="0072643F"/>
    <w:rsid w:val="007274D1"/>
    <w:rsid w:val="00731444"/>
    <w:rsid w:val="00732401"/>
    <w:rsid w:val="00736299"/>
    <w:rsid w:val="00740AB2"/>
    <w:rsid w:val="007456D1"/>
    <w:rsid w:val="00745C4B"/>
    <w:rsid w:val="00751C7F"/>
    <w:rsid w:val="00761901"/>
    <w:rsid w:val="00766132"/>
    <w:rsid w:val="00773CB5"/>
    <w:rsid w:val="0077602C"/>
    <w:rsid w:val="00776702"/>
    <w:rsid w:val="00777B0D"/>
    <w:rsid w:val="00782F71"/>
    <w:rsid w:val="007931F8"/>
    <w:rsid w:val="007A1354"/>
    <w:rsid w:val="007A3C7A"/>
    <w:rsid w:val="007A52A9"/>
    <w:rsid w:val="007A659C"/>
    <w:rsid w:val="007A7F04"/>
    <w:rsid w:val="007B7A55"/>
    <w:rsid w:val="007C05C0"/>
    <w:rsid w:val="007C1839"/>
    <w:rsid w:val="007C1854"/>
    <w:rsid w:val="007D25F5"/>
    <w:rsid w:val="007D493D"/>
    <w:rsid w:val="007D7DB9"/>
    <w:rsid w:val="007E12F5"/>
    <w:rsid w:val="007E1900"/>
    <w:rsid w:val="007E22BD"/>
    <w:rsid w:val="007E2F3C"/>
    <w:rsid w:val="007E6438"/>
    <w:rsid w:val="007F66E0"/>
    <w:rsid w:val="00802F5D"/>
    <w:rsid w:val="00802F62"/>
    <w:rsid w:val="00803D0A"/>
    <w:rsid w:val="00806601"/>
    <w:rsid w:val="00811052"/>
    <w:rsid w:val="0081208C"/>
    <w:rsid w:val="008152E1"/>
    <w:rsid w:val="008247E2"/>
    <w:rsid w:val="00825D44"/>
    <w:rsid w:val="00827D9E"/>
    <w:rsid w:val="008312FF"/>
    <w:rsid w:val="0083138D"/>
    <w:rsid w:val="008420A9"/>
    <w:rsid w:val="00842B73"/>
    <w:rsid w:val="00844289"/>
    <w:rsid w:val="00852639"/>
    <w:rsid w:val="00852F1F"/>
    <w:rsid w:val="0085572F"/>
    <w:rsid w:val="00856767"/>
    <w:rsid w:val="00860EAB"/>
    <w:rsid w:val="0086298B"/>
    <w:rsid w:val="00863094"/>
    <w:rsid w:val="00863D16"/>
    <w:rsid w:val="00866FEE"/>
    <w:rsid w:val="008744E0"/>
    <w:rsid w:val="008749BE"/>
    <w:rsid w:val="00883209"/>
    <w:rsid w:val="00887CF8"/>
    <w:rsid w:val="00890511"/>
    <w:rsid w:val="008929A9"/>
    <w:rsid w:val="008A088A"/>
    <w:rsid w:val="008A1536"/>
    <w:rsid w:val="008A4B97"/>
    <w:rsid w:val="008B0C18"/>
    <w:rsid w:val="008B1A59"/>
    <w:rsid w:val="008B2C7F"/>
    <w:rsid w:val="008B629D"/>
    <w:rsid w:val="008B7007"/>
    <w:rsid w:val="008B72FE"/>
    <w:rsid w:val="008C0C3E"/>
    <w:rsid w:val="008C1702"/>
    <w:rsid w:val="008C1940"/>
    <w:rsid w:val="008C1BDE"/>
    <w:rsid w:val="008C760D"/>
    <w:rsid w:val="008D27B4"/>
    <w:rsid w:val="008D5167"/>
    <w:rsid w:val="008D69EE"/>
    <w:rsid w:val="008D6C27"/>
    <w:rsid w:val="008E0743"/>
    <w:rsid w:val="008E1E48"/>
    <w:rsid w:val="008E1EB2"/>
    <w:rsid w:val="008E4EF6"/>
    <w:rsid w:val="00904FF4"/>
    <w:rsid w:val="00912426"/>
    <w:rsid w:val="0092486C"/>
    <w:rsid w:val="00925081"/>
    <w:rsid w:val="009321F6"/>
    <w:rsid w:val="0093405E"/>
    <w:rsid w:val="00940FE0"/>
    <w:rsid w:val="009427CC"/>
    <w:rsid w:val="00943F1D"/>
    <w:rsid w:val="00946D8E"/>
    <w:rsid w:val="00965EA9"/>
    <w:rsid w:val="009757A0"/>
    <w:rsid w:val="00981986"/>
    <w:rsid w:val="00984E94"/>
    <w:rsid w:val="00995AC4"/>
    <w:rsid w:val="00995E70"/>
    <w:rsid w:val="009A6161"/>
    <w:rsid w:val="009A7D19"/>
    <w:rsid w:val="009B2AB1"/>
    <w:rsid w:val="009B6E9B"/>
    <w:rsid w:val="009C13B5"/>
    <w:rsid w:val="009C5245"/>
    <w:rsid w:val="009D02C5"/>
    <w:rsid w:val="009D0760"/>
    <w:rsid w:val="009D276B"/>
    <w:rsid w:val="009E4786"/>
    <w:rsid w:val="009E48E3"/>
    <w:rsid w:val="009F14B4"/>
    <w:rsid w:val="009F3470"/>
    <w:rsid w:val="009F4AC0"/>
    <w:rsid w:val="009F4F18"/>
    <w:rsid w:val="009F69A0"/>
    <w:rsid w:val="009F76BD"/>
    <w:rsid w:val="00A01E10"/>
    <w:rsid w:val="00A11512"/>
    <w:rsid w:val="00A116E6"/>
    <w:rsid w:val="00A14D80"/>
    <w:rsid w:val="00A20988"/>
    <w:rsid w:val="00A24038"/>
    <w:rsid w:val="00A253D1"/>
    <w:rsid w:val="00A25E40"/>
    <w:rsid w:val="00A350C5"/>
    <w:rsid w:val="00A3715D"/>
    <w:rsid w:val="00A447E1"/>
    <w:rsid w:val="00A469CB"/>
    <w:rsid w:val="00A47F0A"/>
    <w:rsid w:val="00A52B3A"/>
    <w:rsid w:val="00A5707C"/>
    <w:rsid w:val="00A61CA8"/>
    <w:rsid w:val="00A61E2C"/>
    <w:rsid w:val="00A623CA"/>
    <w:rsid w:val="00A62D23"/>
    <w:rsid w:val="00A633BD"/>
    <w:rsid w:val="00A66F89"/>
    <w:rsid w:val="00A72C3C"/>
    <w:rsid w:val="00A811D7"/>
    <w:rsid w:val="00A841DD"/>
    <w:rsid w:val="00A85E68"/>
    <w:rsid w:val="00A932E7"/>
    <w:rsid w:val="00AA102B"/>
    <w:rsid w:val="00AA2EDC"/>
    <w:rsid w:val="00AA5307"/>
    <w:rsid w:val="00AA65AD"/>
    <w:rsid w:val="00AA74A3"/>
    <w:rsid w:val="00AB1137"/>
    <w:rsid w:val="00AB4090"/>
    <w:rsid w:val="00AC16DE"/>
    <w:rsid w:val="00AC31E3"/>
    <w:rsid w:val="00AC7EFC"/>
    <w:rsid w:val="00AC7F17"/>
    <w:rsid w:val="00AD0140"/>
    <w:rsid w:val="00AD2CD4"/>
    <w:rsid w:val="00AD63A4"/>
    <w:rsid w:val="00AD6B2D"/>
    <w:rsid w:val="00AE3A72"/>
    <w:rsid w:val="00AE3F54"/>
    <w:rsid w:val="00AE609F"/>
    <w:rsid w:val="00AE65A2"/>
    <w:rsid w:val="00AF387F"/>
    <w:rsid w:val="00AF5632"/>
    <w:rsid w:val="00B0078D"/>
    <w:rsid w:val="00B0136A"/>
    <w:rsid w:val="00B04E0B"/>
    <w:rsid w:val="00B07B90"/>
    <w:rsid w:val="00B14962"/>
    <w:rsid w:val="00B26D6F"/>
    <w:rsid w:val="00B30D62"/>
    <w:rsid w:val="00B36E69"/>
    <w:rsid w:val="00B3724D"/>
    <w:rsid w:val="00B511D4"/>
    <w:rsid w:val="00B55036"/>
    <w:rsid w:val="00B56E74"/>
    <w:rsid w:val="00B57E32"/>
    <w:rsid w:val="00B623D3"/>
    <w:rsid w:val="00B631CA"/>
    <w:rsid w:val="00B65425"/>
    <w:rsid w:val="00B708FD"/>
    <w:rsid w:val="00B7360C"/>
    <w:rsid w:val="00B766A2"/>
    <w:rsid w:val="00B76AE5"/>
    <w:rsid w:val="00BA3D21"/>
    <w:rsid w:val="00BB0790"/>
    <w:rsid w:val="00BB288E"/>
    <w:rsid w:val="00BB2B5F"/>
    <w:rsid w:val="00BB36C4"/>
    <w:rsid w:val="00BB5239"/>
    <w:rsid w:val="00BC2D6B"/>
    <w:rsid w:val="00BD4643"/>
    <w:rsid w:val="00BD474A"/>
    <w:rsid w:val="00BE2442"/>
    <w:rsid w:val="00BE6ABF"/>
    <w:rsid w:val="00BF013D"/>
    <w:rsid w:val="00BF28D4"/>
    <w:rsid w:val="00BF424B"/>
    <w:rsid w:val="00BF448E"/>
    <w:rsid w:val="00C0272A"/>
    <w:rsid w:val="00C04563"/>
    <w:rsid w:val="00C045A3"/>
    <w:rsid w:val="00C257BE"/>
    <w:rsid w:val="00C27631"/>
    <w:rsid w:val="00C37618"/>
    <w:rsid w:val="00C45C62"/>
    <w:rsid w:val="00C463DA"/>
    <w:rsid w:val="00C50A3A"/>
    <w:rsid w:val="00C55C57"/>
    <w:rsid w:val="00C706F8"/>
    <w:rsid w:val="00C73CA2"/>
    <w:rsid w:val="00C7709C"/>
    <w:rsid w:val="00C80B23"/>
    <w:rsid w:val="00C83578"/>
    <w:rsid w:val="00C85679"/>
    <w:rsid w:val="00C86039"/>
    <w:rsid w:val="00C94007"/>
    <w:rsid w:val="00C94C1B"/>
    <w:rsid w:val="00CA0EA5"/>
    <w:rsid w:val="00CA6DE9"/>
    <w:rsid w:val="00CA761D"/>
    <w:rsid w:val="00CB2510"/>
    <w:rsid w:val="00CB71BA"/>
    <w:rsid w:val="00CC35A3"/>
    <w:rsid w:val="00CC4192"/>
    <w:rsid w:val="00CC45AC"/>
    <w:rsid w:val="00CD1270"/>
    <w:rsid w:val="00CE362D"/>
    <w:rsid w:val="00CE4D56"/>
    <w:rsid w:val="00CE6FA7"/>
    <w:rsid w:val="00CF4B59"/>
    <w:rsid w:val="00CF664F"/>
    <w:rsid w:val="00D0425E"/>
    <w:rsid w:val="00D067D7"/>
    <w:rsid w:val="00D07313"/>
    <w:rsid w:val="00D07799"/>
    <w:rsid w:val="00D13BD3"/>
    <w:rsid w:val="00D13DF1"/>
    <w:rsid w:val="00D171F3"/>
    <w:rsid w:val="00D2416C"/>
    <w:rsid w:val="00D26F5D"/>
    <w:rsid w:val="00D320E5"/>
    <w:rsid w:val="00D3219E"/>
    <w:rsid w:val="00D35E98"/>
    <w:rsid w:val="00D365D1"/>
    <w:rsid w:val="00D369A2"/>
    <w:rsid w:val="00D36FCA"/>
    <w:rsid w:val="00D46EAE"/>
    <w:rsid w:val="00D51539"/>
    <w:rsid w:val="00D52BAD"/>
    <w:rsid w:val="00D5344D"/>
    <w:rsid w:val="00D53FBB"/>
    <w:rsid w:val="00D568EF"/>
    <w:rsid w:val="00D6273A"/>
    <w:rsid w:val="00D6552E"/>
    <w:rsid w:val="00D655B6"/>
    <w:rsid w:val="00D7090E"/>
    <w:rsid w:val="00D72D16"/>
    <w:rsid w:val="00D92734"/>
    <w:rsid w:val="00D935CA"/>
    <w:rsid w:val="00DA410C"/>
    <w:rsid w:val="00DA69B6"/>
    <w:rsid w:val="00DB17EE"/>
    <w:rsid w:val="00DB348C"/>
    <w:rsid w:val="00DB644E"/>
    <w:rsid w:val="00DD5FE5"/>
    <w:rsid w:val="00DD6D7E"/>
    <w:rsid w:val="00DE27C2"/>
    <w:rsid w:val="00DF473B"/>
    <w:rsid w:val="00DF7E4B"/>
    <w:rsid w:val="00E00A28"/>
    <w:rsid w:val="00E23C92"/>
    <w:rsid w:val="00E23D6A"/>
    <w:rsid w:val="00E26068"/>
    <w:rsid w:val="00E260A2"/>
    <w:rsid w:val="00E274EE"/>
    <w:rsid w:val="00E27F4D"/>
    <w:rsid w:val="00E33731"/>
    <w:rsid w:val="00E3588E"/>
    <w:rsid w:val="00E366EA"/>
    <w:rsid w:val="00E40B84"/>
    <w:rsid w:val="00E45A5B"/>
    <w:rsid w:val="00E54265"/>
    <w:rsid w:val="00E56267"/>
    <w:rsid w:val="00E57A84"/>
    <w:rsid w:val="00E607FB"/>
    <w:rsid w:val="00E649C0"/>
    <w:rsid w:val="00E65345"/>
    <w:rsid w:val="00E66DD4"/>
    <w:rsid w:val="00E71622"/>
    <w:rsid w:val="00E736F4"/>
    <w:rsid w:val="00E751B5"/>
    <w:rsid w:val="00E84A91"/>
    <w:rsid w:val="00E86F16"/>
    <w:rsid w:val="00E900EF"/>
    <w:rsid w:val="00E9124E"/>
    <w:rsid w:val="00E9295B"/>
    <w:rsid w:val="00E9343E"/>
    <w:rsid w:val="00E93995"/>
    <w:rsid w:val="00E94D7D"/>
    <w:rsid w:val="00EA39E0"/>
    <w:rsid w:val="00EA3C35"/>
    <w:rsid w:val="00EA6612"/>
    <w:rsid w:val="00EB2420"/>
    <w:rsid w:val="00EB355B"/>
    <w:rsid w:val="00EB7C19"/>
    <w:rsid w:val="00EC13D5"/>
    <w:rsid w:val="00EC1B95"/>
    <w:rsid w:val="00EC2AC2"/>
    <w:rsid w:val="00EC397B"/>
    <w:rsid w:val="00EC3B39"/>
    <w:rsid w:val="00EC7D48"/>
    <w:rsid w:val="00ED0405"/>
    <w:rsid w:val="00ED06AA"/>
    <w:rsid w:val="00ED20D3"/>
    <w:rsid w:val="00ED29C7"/>
    <w:rsid w:val="00ED3C2F"/>
    <w:rsid w:val="00ED44D6"/>
    <w:rsid w:val="00ED5883"/>
    <w:rsid w:val="00EE39C4"/>
    <w:rsid w:val="00EE4BCD"/>
    <w:rsid w:val="00EE523E"/>
    <w:rsid w:val="00EE5268"/>
    <w:rsid w:val="00EE55BE"/>
    <w:rsid w:val="00EE5C79"/>
    <w:rsid w:val="00EE6A4C"/>
    <w:rsid w:val="00EF12E3"/>
    <w:rsid w:val="00EF16D3"/>
    <w:rsid w:val="00F00450"/>
    <w:rsid w:val="00F053D8"/>
    <w:rsid w:val="00F05D6C"/>
    <w:rsid w:val="00F062A6"/>
    <w:rsid w:val="00F127C9"/>
    <w:rsid w:val="00F12BB0"/>
    <w:rsid w:val="00F14E5C"/>
    <w:rsid w:val="00F1654B"/>
    <w:rsid w:val="00F209AC"/>
    <w:rsid w:val="00F231DC"/>
    <w:rsid w:val="00F24AD7"/>
    <w:rsid w:val="00F260D9"/>
    <w:rsid w:val="00F270D9"/>
    <w:rsid w:val="00F30ED5"/>
    <w:rsid w:val="00F33F6E"/>
    <w:rsid w:val="00F341A3"/>
    <w:rsid w:val="00F35021"/>
    <w:rsid w:val="00F363C5"/>
    <w:rsid w:val="00F47D81"/>
    <w:rsid w:val="00F51181"/>
    <w:rsid w:val="00F51B40"/>
    <w:rsid w:val="00F55323"/>
    <w:rsid w:val="00F55C08"/>
    <w:rsid w:val="00F60010"/>
    <w:rsid w:val="00F608EF"/>
    <w:rsid w:val="00F66722"/>
    <w:rsid w:val="00F72286"/>
    <w:rsid w:val="00F762BB"/>
    <w:rsid w:val="00F84562"/>
    <w:rsid w:val="00F86870"/>
    <w:rsid w:val="00FA08E5"/>
    <w:rsid w:val="00FA7B9F"/>
    <w:rsid w:val="00FB1583"/>
    <w:rsid w:val="00FB7901"/>
    <w:rsid w:val="00FC3101"/>
    <w:rsid w:val="00FC7B14"/>
    <w:rsid w:val="00FC7D22"/>
    <w:rsid w:val="00FD0F9D"/>
    <w:rsid w:val="00FD6570"/>
    <w:rsid w:val="00FD6F3A"/>
    <w:rsid w:val="00FD73C9"/>
    <w:rsid w:val="00FD75C6"/>
    <w:rsid w:val="00FD7740"/>
    <w:rsid w:val="00FE1212"/>
    <w:rsid w:val="00FE29F9"/>
    <w:rsid w:val="00FE62AE"/>
    <w:rsid w:val="00FE7096"/>
    <w:rsid w:val="00FF2731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313C0E"/>
    <w:rPr>
      <w:rFonts w:ascii="Arial" w:hAnsi="Arial"/>
      <w:szCs w:val="24"/>
    </w:rPr>
  </w:style>
  <w:style w:type="character" w:styleId="PageNumber">
    <w:name w:val="page number"/>
    <w:rsid w:val="00313C0E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04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E0B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6B7817"/>
    <w:rPr>
      <w:rFonts w:ascii="Arial" w:hAnsi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524A4C"/>
  </w:style>
  <w:style w:type="character" w:styleId="Emphasis">
    <w:name w:val="Emphasis"/>
    <w:basedOn w:val="DefaultParagraphFont"/>
    <w:uiPriority w:val="20"/>
    <w:qFormat/>
    <w:rsid w:val="00524A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313C0E"/>
    <w:rPr>
      <w:rFonts w:ascii="Arial" w:hAnsi="Arial"/>
      <w:szCs w:val="24"/>
    </w:rPr>
  </w:style>
  <w:style w:type="character" w:styleId="PageNumber">
    <w:name w:val="page number"/>
    <w:rsid w:val="00313C0E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04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E0B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6B7817"/>
    <w:rPr>
      <w:rFonts w:ascii="Arial" w:hAnsi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524A4C"/>
  </w:style>
  <w:style w:type="character" w:styleId="Emphasis">
    <w:name w:val="Emphasis"/>
    <w:basedOn w:val="DefaultParagraphFont"/>
    <w:uiPriority w:val="20"/>
    <w:qFormat/>
    <w:rsid w:val="00524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s.gov/ooh/computer-and-information-technology/home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51286-DBD4-4C19-B585-DDD8FCE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2440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1.3.3 CS and IT Careers</dc:title>
  <dc:creator>PLTW Computer Science</dc:creator>
  <cp:lastModifiedBy>Shaileen Pokress</cp:lastModifiedBy>
  <cp:revision>12</cp:revision>
  <cp:lastPrinted>2014-04-21T17:40:00Z</cp:lastPrinted>
  <dcterms:created xsi:type="dcterms:W3CDTF">2015-03-10T14:47:00Z</dcterms:created>
  <dcterms:modified xsi:type="dcterms:W3CDTF">2015-06-18T20:10:00Z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